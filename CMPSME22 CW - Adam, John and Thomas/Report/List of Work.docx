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CAF" w:rsidRPr="00A27035" w:rsidRDefault="00422CAF" w:rsidP="00422CAF">
      <w:pPr>
        <w:pStyle w:val="Heading1"/>
        <w:rPr>
          <w:rFonts w:ascii="Times New Roman" w:hAnsi="Times New Roman" w:cs="Times New Roman"/>
        </w:rPr>
      </w:pPr>
      <w:r w:rsidRPr="00A27035">
        <w:rPr>
          <w:rFonts w:ascii="Times New Roman" w:hAnsi="Times New Roman" w:cs="Times New Roman"/>
        </w:rPr>
        <w:t>List of Work</w:t>
      </w:r>
    </w:p>
    <w:p w:rsidR="00422CAF" w:rsidRPr="00A27035" w:rsidRDefault="00422CAF" w:rsidP="00422CAF">
      <w:pPr>
        <w:pStyle w:val="Heading2"/>
        <w:rPr>
          <w:rFonts w:ascii="Times New Roman" w:hAnsi="Times New Roman" w:cs="Times New Roman"/>
          <w:u w:val="single"/>
        </w:rPr>
      </w:pPr>
      <w:r w:rsidRPr="00A27035">
        <w:rPr>
          <w:rFonts w:ascii="Times New Roman" w:hAnsi="Times New Roman" w:cs="Times New Roman"/>
          <w:u w:val="single"/>
        </w:rPr>
        <w:t>Adam Aldridge (Agreed Contribution 25%):</w:t>
      </w:r>
    </w:p>
    <w:p w:rsidR="00422CAF" w:rsidRPr="00A27035" w:rsidRDefault="00422CAF" w:rsidP="00422C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27035">
        <w:rPr>
          <w:rFonts w:ascii="Times New Roman" w:hAnsi="Times New Roman" w:cs="Times New Roman"/>
        </w:rPr>
        <w:t>Investigated AR with goal of determining most suitable library (</w:t>
      </w:r>
      <w:proofErr w:type="spellStart"/>
      <w:r w:rsidRPr="00A27035">
        <w:rPr>
          <w:rFonts w:ascii="Times New Roman" w:hAnsi="Times New Roman" w:cs="Times New Roman"/>
        </w:rPr>
        <w:t>ARToolKit</w:t>
      </w:r>
      <w:proofErr w:type="spellEnd"/>
      <w:r w:rsidRPr="00A27035">
        <w:rPr>
          <w:rFonts w:ascii="Times New Roman" w:hAnsi="Times New Roman" w:cs="Times New Roman"/>
        </w:rPr>
        <w:t>);</w:t>
      </w:r>
    </w:p>
    <w:p w:rsidR="00422CAF" w:rsidRPr="00A27035" w:rsidRDefault="00422CAF" w:rsidP="00422C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27035">
        <w:rPr>
          <w:rFonts w:ascii="Times New Roman" w:hAnsi="Times New Roman" w:cs="Times New Roman"/>
        </w:rPr>
        <w:t>Trained 54 markers;</w:t>
      </w:r>
    </w:p>
    <w:p w:rsidR="00422CAF" w:rsidRPr="00A27035" w:rsidRDefault="00422CAF" w:rsidP="00422C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27035">
        <w:rPr>
          <w:rFonts w:ascii="Times New Roman" w:hAnsi="Times New Roman" w:cs="Times New Roman"/>
        </w:rPr>
        <w:t>Implemented robot orientation and in-game navigation;</w:t>
      </w:r>
    </w:p>
    <w:p w:rsidR="00422CAF" w:rsidRPr="00A27035" w:rsidRDefault="00422CAF" w:rsidP="00422C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27035">
        <w:rPr>
          <w:rFonts w:ascii="Times New Roman" w:hAnsi="Times New Roman" w:cs="Times New Roman"/>
        </w:rPr>
        <w:t>Motion capture;</w:t>
      </w:r>
    </w:p>
    <w:p w:rsidR="00422CAF" w:rsidRPr="00A27035" w:rsidRDefault="00422CAF" w:rsidP="00422C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27035">
        <w:rPr>
          <w:rFonts w:ascii="Times New Roman" w:hAnsi="Times New Roman" w:cs="Times New Roman"/>
        </w:rPr>
        <w:t>AI (Random-choice &amp; personality-driven);</w:t>
      </w:r>
    </w:p>
    <w:p w:rsidR="00422CAF" w:rsidRPr="00A27035" w:rsidRDefault="00422CAF" w:rsidP="00422C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27035">
        <w:rPr>
          <w:rFonts w:ascii="Times New Roman" w:hAnsi="Times New Roman" w:cs="Times New Roman"/>
        </w:rPr>
        <w:t>Integrated AI (with Toms help).</w:t>
      </w:r>
    </w:p>
    <w:p w:rsidR="00422CAF" w:rsidRPr="00A27035" w:rsidRDefault="00422CAF" w:rsidP="00422CAF">
      <w:pPr>
        <w:pStyle w:val="Heading2"/>
        <w:rPr>
          <w:rFonts w:ascii="Times New Roman" w:hAnsi="Times New Roman" w:cs="Times New Roman"/>
          <w:u w:val="single"/>
        </w:rPr>
      </w:pPr>
      <w:r w:rsidRPr="00A27035">
        <w:rPr>
          <w:rFonts w:ascii="Times New Roman" w:hAnsi="Times New Roman" w:cs="Times New Roman"/>
          <w:u w:val="single"/>
        </w:rPr>
        <w:t xml:space="preserve">John </w:t>
      </w:r>
      <w:proofErr w:type="spellStart"/>
      <w:r w:rsidRPr="00A27035">
        <w:rPr>
          <w:rFonts w:ascii="Times New Roman" w:hAnsi="Times New Roman" w:cs="Times New Roman"/>
          <w:u w:val="single"/>
        </w:rPr>
        <w:t>Gilbey</w:t>
      </w:r>
      <w:proofErr w:type="spellEnd"/>
      <w:r w:rsidRPr="00A27035">
        <w:rPr>
          <w:rFonts w:ascii="Times New Roman" w:hAnsi="Times New Roman" w:cs="Times New Roman"/>
          <w:u w:val="single"/>
        </w:rPr>
        <w:t xml:space="preserve"> (Agreed Contribution 35%):</w:t>
      </w:r>
    </w:p>
    <w:p w:rsidR="00422CAF" w:rsidRPr="00A27035" w:rsidRDefault="00422CAF" w:rsidP="00422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7035">
        <w:rPr>
          <w:rFonts w:ascii="Times New Roman" w:hAnsi="Times New Roman" w:cs="Times New Roman"/>
        </w:rPr>
        <w:t>3D modelling;</w:t>
      </w:r>
    </w:p>
    <w:p w:rsidR="00422CAF" w:rsidRPr="00A27035" w:rsidRDefault="00422CAF" w:rsidP="00422C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27035">
        <w:rPr>
          <w:rFonts w:ascii="Times New Roman" w:hAnsi="Times New Roman" w:cs="Times New Roman"/>
        </w:rPr>
        <w:t>Robots: Robot A (Alpha), Robot D (Delta), Robot E (Epsilon);</w:t>
      </w:r>
    </w:p>
    <w:p w:rsidR="00422CAF" w:rsidRPr="00A27035" w:rsidRDefault="00422CAF" w:rsidP="00422C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27035">
        <w:rPr>
          <w:rFonts w:ascii="Times New Roman" w:hAnsi="Times New Roman" w:cs="Times New Roman"/>
        </w:rPr>
        <w:t>Weapons: Sword 1 (unused), Sword 2, Sword 3, Broadsword, Gun (unused);</w:t>
      </w:r>
    </w:p>
    <w:p w:rsidR="00422CAF" w:rsidRPr="00A27035" w:rsidRDefault="00422CAF" w:rsidP="00422C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27035">
        <w:rPr>
          <w:rFonts w:ascii="Times New Roman" w:hAnsi="Times New Roman" w:cs="Times New Roman"/>
        </w:rPr>
        <w:t>Other: Wings, Dice, Coin (unused).</w:t>
      </w:r>
    </w:p>
    <w:p w:rsidR="00422CAF" w:rsidRPr="00A27035" w:rsidRDefault="00422CAF" w:rsidP="00422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7035">
        <w:rPr>
          <w:rFonts w:ascii="Times New Roman" w:hAnsi="Times New Roman" w:cs="Times New Roman"/>
        </w:rPr>
        <w:t>Character rigging;</w:t>
      </w:r>
    </w:p>
    <w:p w:rsidR="00422CAF" w:rsidRPr="00A27035" w:rsidRDefault="00422CAF" w:rsidP="00422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7035">
        <w:rPr>
          <w:rFonts w:ascii="Times New Roman" w:hAnsi="Times New Roman" w:cs="Times New Roman"/>
        </w:rPr>
        <w:t>Assigning/plotting animation to models;</w:t>
      </w:r>
    </w:p>
    <w:p w:rsidR="00422CAF" w:rsidRPr="00A27035" w:rsidRDefault="00422CAF" w:rsidP="00422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7035">
        <w:rPr>
          <w:rFonts w:ascii="Times New Roman" w:hAnsi="Times New Roman" w:cs="Times New Roman"/>
        </w:rPr>
        <w:t>MD5 export;</w:t>
      </w:r>
    </w:p>
    <w:p w:rsidR="00422CAF" w:rsidRPr="00A27035" w:rsidRDefault="00422CAF" w:rsidP="00422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7035">
        <w:rPr>
          <w:rFonts w:ascii="Times New Roman" w:hAnsi="Times New Roman" w:cs="Times New Roman"/>
        </w:rPr>
        <w:t>Motion capture.</w:t>
      </w:r>
    </w:p>
    <w:p w:rsidR="00422CAF" w:rsidRPr="00A27035" w:rsidRDefault="00422CAF" w:rsidP="00422CAF">
      <w:pPr>
        <w:pStyle w:val="Heading2"/>
        <w:rPr>
          <w:rFonts w:ascii="Times New Roman" w:hAnsi="Times New Roman" w:cs="Times New Roman"/>
          <w:u w:val="single"/>
        </w:rPr>
      </w:pPr>
      <w:r w:rsidRPr="00A27035">
        <w:rPr>
          <w:rFonts w:ascii="Times New Roman" w:hAnsi="Times New Roman" w:cs="Times New Roman"/>
          <w:u w:val="single"/>
        </w:rPr>
        <w:t xml:space="preserve">Thomas </w:t>
      </w:r>
      <w:proofErr w:type="spellStart"/>
      <w:r w:rsidRPr="00A27035">
        <w:rPr>
          <w:rFonts w:ascii="Times New Roman" w:hAnsi="Times New Roman" w:cs="Times New Roman"/>
          <w:u w:val="single"/>
        </w:rPr>
        <w:t>Linstead</w:t>
      </w:r>
      <w:proofErr w:type="spellEnd"/>
      <w:r w:rsidRPr="00A27035">
        <w:rPr>
          <w:rFonts w:ascii="Times New Roman" w:hAnsi="Times New Roman" w:cs="Times New Roman"/>
          <w:u w:val="single"/>
        </w:rPr>
        <w:t xml:space="preserve"> (Agreed Contribution 40%):</w:t>
      </w:r>
    </w:p>
    <w:p w:rsidR="00422CAF" w:rsidRPr="00A27035" w:rsidRDefault="00422CAF" w:rsidP="00422C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7035">
        <w:rPr>
          <w:rFonts w:ascii="Times New Roman" w:hAnsi="Times New Roman" w:cs="Times New Roman"/>
        </w:rPr>
        <w:t>MD5 model loading with animations;</w:t>
      </w:r>
    </w:p>
    <w:p w:rsidR="00422CAF" w:rsidRPr="00A27035" w:rsidRDefault="00422CAF" w:rsidP="00422C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7035">
        <w:rPr>
          <w:rFonts w:ascii="Times New Roman" w:hAnsi="Times New Roman" w:cs="Times New Roman"/>
        </w:rPr>
        <w:t>Implemented external OBJ model loading code for static models;</w:t>
      </w:r>
    </w:p>
    <w:p w:rsidR="00422CAF" w:rsidRPr="00A27035" w:rsidRDefault="00422CAF" w:rsidP="00422C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27035">
        <w:rPr>
          <w:rFonts w:ascii="Times New Roman" w:hAnsi="Times New Roman" w:cs="Times New Roman"/>
        </w:rPr>
        <w:t>OpenAL</w:t>
      </w:r>
      <w:proofErr w:type="spellEnd"/>
      <w:r w:rsidRPr="00A27035">
        <w:rPr>
          <w:rFonts w:ascii="Times New Roman" w:hAnsi="Times New Roman" w:cs="Times New Roman"/>
        </w:rPr>
        <w:t xml:space="preserve"> audio implementation in ‘</w:t>
      </w:r>
      <w:proofErr w:type="spellStart"/>
      <w:r w:rsidRPr="00A27035">
        <w:rPr>
          <w:rFonts w:ascii="Times New Roman" w:hAnsi="Times New Roman" w:cs="Times New Roman"/>
        </w:rPr>
        <w:t>soundeffect</w:t>
      </w:r>
      <w:proofErr w:type="spellEnd"/>
      <w:r w:rsidRPr="00A27035">
        <w:rPr>
          <w:rFonts w:ascii="Times New Roman" w:hAnsi="Times New Roman" w:cs="Times New Roman"/>
        </w:rPr>
        <w:t>’ class;</w:t>
      </w:r>
    </w:p>
    <w:p w:rsidR="00422CAF" w:rsidRPr="00A27035" w:rsidRDefault="00422CAF" w:rsidP="00422C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7035">
        <w:rPr>
          <w:rFonts w:ascii="Times New Roman" w:hAnsi="Times New Roman" w:cs="Times New Roman"/>
        </w:rPr>
        <w:t>Basic AR integration with main project;</w:t>
      </w:r>
    </w:p>
    <w:p w:rsidR="00422CAF" w:rsidRPr="00A27035" w:rsidRDefault="00422CAF" w:rsidP="00422C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7035">
        <w:rPr>
          <w:rFonts w:ascii="Times New Roman" w:hAnsi="Times New Roman" w:cs="Times New Roman"/>
        </w:rPr>
        <w:t>GUI and menu implementation in ‘</w:t>
      </w:r>
      <w:proofErr w:type="spellStart"/>
      <w:r w:rsidRPr="00A27035">
        <w:rPr>
          <w:rFonts w:ascii="Times New Roman" w:hAnsi="Times New Roman" w:cs="Times New Roman"/>
        </w:rPr>
        <w:t>menutextures</w:t>
      </w:r>
      <w:proofErr w:type="spellEnd"/>
      <w:r w:rsidRPr="00A27035">
        <w:rPr>
          <w:rFonts w:ascii="Times New Roman" w:hAnsi="Times New Roman" w:cs="Times New Roman"/>
        </w:rPr>
        <w:t>’ class;</w:t>
      </w:r>
    </w:p>
    <w:p w:rsidR="00422CAF" w:rsidRPr="00A27035" w:rsidRDefault="00422CAF" w:rsidP="00422C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7035">
        <w:rPr>
          <w:rFonts w:ascii="Times New Roman" w:hAnsi="Times New Roman" w:cs="Times New Roman"/>
        </w:rPr>
        <w:t>‘</w:t>
      </w:r>
      <w:proofErr w:type="spellStart"/>
      <w:r w:rsidRPr="00A27035">
        <w:rPr>
          <w:rFonts w:ascii="Times New Roman" w:hAnsi="Times New Roman" w:cs="Times New Roman"/>
        </w:rPr>
        <w:t>Freetype</w:t>
      </w:r>
      <w:proofErr w:type="spellEnd"/>
      <w:r w:rsidRPr="00A27035">
        <w:rPr>
          <w:rFonts w:ascii="Times New Roman" w:hAnsi="Times New Roman" w:cs="Times New Roman"/>
        </w:rPr>
        <w:t>’ font library support with custom font;</w:t>
      </w:r>
    </w:p>
    <w:p w:rsidR="00422CAF" w:rsidRPr="00A27035" w:rsidRDefault="00422CAF" w:rsidP="00422C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7035">
        <w:rPr>
          <w:rFonts w:ascii="Times New Roman" w:hAnsi="Times New Roman" w:cs="Times New Roman"/>
        </w:rPr>
        <w:t>Card database in .csv format &amp; data loading;</w:t>
      </w:r>
    </w:p>
    <w:p w:rsidR="00422CAF" w:rsidRPr="00A27035" w:rsidRDefault="00422CAF" w:rsidP="00422C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7035">
        <w:rPr>
          <w:rFonts w:ascii="Times New Roman" w:hAnsi="Times New Roman" w:cs="Times New Roman"/>
        </w:rPr>
        <w:t>Generic ‘Card’ object class to handle card data;</w:t>
      </w:r>
    </w:p>
    <w:p w:rsidR="00422CAF" w:rsidRPr="00A27035" w:rsidRDefault="00422CAF" w:rsidP="00422C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7035">
        <w:rPr>
          <w:rFonts w:ascii="Times New Roman" w:hAnsi="Times New Roman" w:cs="Times New Roman"/>
        </w:rPr>
        <w:t>‘</w:t>
      </w:r>
      <w:proofErr w:type="spellStart"/>
      <w:r w:rsidRPr="00A27035">
        <w:rPr>
          <w:rFonts w:ascii="Times New Roman" w:hAnsi="Times New Roman" w:cs="Times New Roman"/>
        </w:rPr>
        <w:t>DevIL</w:t>
      </w:r>
      <w:proofErr w:type="spellEnd"/>
      <w:r w:rsidRPr="00A27035">
        <w:rPr>
          <w:rFonts w:ascii="Times New Roman" w:hAnsi="Times New Roman" w:cs="Times New Roman"/>
        </w:rPr>
        <w:t>’ texture library incorporation;</w:t>
      </w:r>
    </w:p>
    <w:p w:rsidR="00422CAF" w:rsidRPr="00A27035" w:rsidRDefault="00422CAF" w:rsidP="00422C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7035">
        <w:rPr>
          <w:rFonts w:ascii="Times New Roman" w:hAnsi="Times New Roman" w:cs="Times New Roman"/>
        </w:rPr>
        <w:t>Gameplay and flow through step by step phases and turns;</w:t>
      </w:r>
    </w:p>
    <w:p w:rsidR="00422CAF" w:rsidRPr="00A27035" w:rsidRDefault="00422CAF" w:rsidP="00422C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7035">
        <w:rPr>
          <w:rFonts w:ascii="Times New Roman" w:hAnsi="Times New Roman" w:cs="Times New Roman"/>
        </w:rPr>
        <w:t>Implemented ‘</w:t>
      </w:r>
      <w:proofErr w:type="spellStart"/>
      <w:r w:rsidRPr="00A27035">
        <w:rPr>
          <w:rFonts w:ascii="Times New Roman" w:hAnsi="Times New Roman" w:cs="Times New Roman"/>
        </w:rPr>
        <w:t>gamestate</w:t>
      </w:r>
      <w:proofErr w:type="spellEnd"/>
      <w:r w:rsidRPr="00A27035">
        <w:rPr>
          <w:rFonts w:ascii="Times New Roman" w:hAnsi="Times New Roman" w:cs="Times New Roman"/>
        </w:rPr>
        <w:t>’ static class to handle the current state of the game;</w:t>
      </w:r>
    </w:p>
    <w:p w:rsidR="00422CAF" w:rsidRPr="00A27035" w:rsidRDefault="00422CAF" w:rsidP="00422C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7035">
        <w:rPr>
          <w:rFonts w:ascii="Times New Roman" w:hAnsi="Times New Roman" w:cs="Times New Roman"/>
        </w:rPr>
        <w:t>Motion capture;</w:t>
      </w:r>
    </w:p>
    <w:p w:rsidR="00422CAF" w:rsidRPr="00A27035" w:rsidRDefault="00422CAF" w:rsidP="00422C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7035">
        <w:rPr>
          <w:rFonts w:ascii="Times New Roman" w:hAnsi="Times New Roman" w:cs="Times New Roman"/>
        </w:rPr>
        <w:t>Created a dice rolling system for spendable points;</w:t>
      </w:r>
    </w:p>
    <w:p w:rsidR="00422CAF" w:rsidRPr="00A27035" w:rsidRDefault="00422CAF" w:rsidP="00422C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7035">
        <w:rPr>
          <w:rFonts w:ascii="Times New Roman" w:hAnsi="Times New Roman" w:cs="Times New Roman"/>
        </w:rPr>
        <w:t>Designed and created 30 cards for use in gameplay;</w:t>
      </w:r>
    </w:p>
    <w:p w:rsidR="00422CAF" w:rsidRPr="00A27035" w:rsidRDefault="00422CAF" w:rsidP="00422C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7035">
        <w:rPr>
          <w:rFonts w:ascii="Times New Roman" w:hAnsi="Times New Roman" w:cs="Times New Roman"/>
        </w:rPr>
        <w:t>Robot orientation matrix mathematics utilising the ‘</w:t>
      </w:r>
      <w:proofErr w:type="spellStart"/>
      <w:r w:rsidRPr="00A27035">
        <w:rPr>
          <w:rFonts w:ascii="Times New Roman" w:hAnsi="Times New Roman" w:cs="Times New Roman"/>
        </w:rPr>
        <w:t>vmath</w:t>
      </w:r>
      <w:proofErr w:type="spellEnd"/>
      <w:r w:rsidRPr="00A27035">
        <w:rPr>
          <w:rFonts w:ascii="Times New Roman" w:hAnsi="Times New Roman" w:cs="Times New Roman"/>
        </w:rPr>
        <w:t>’ mathematics library;</w:t>
      </w:r>
    </w:p>
    <w:p w:rsidR="00422CAF" w:rsidRPr="00A27035" w:rsidRDefault="00422CAF" w:rsidP="00422C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7035">
        <w:rPr>
          <w:rFonts w:ascii="Times New Roman" w:hAnsi="Times New Roman" w:cs="Times New Roman"/>
        </w:rPr>
        <w:t>Implemented particle system for fireworks on winning screen;</w:t>
      </w:r>
    </w:p>
    <w:p w:rsidR="00422CAF" w:rsidRPr="00A27035" w:rsidRDefault="00422CAF" w:rsidP="00422C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7035">
        <w:rPr>
          <w:rFonts w:ascii="Times New Roman" w:hAnsi="Times New Roman" w:cs="Times New Roman"/>
        </w:rPr>
        <w:t>Anaglyph 3D support;</w:t>
      </w:r>
    </w:p>
    <w:p w:rsidR="00422CAF" w:rsidRPr="00A27035" w:rsidRDefault="00422CAF" w:rsidP="00422C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7035">
        <w:rPr>
          <w:rFonts w:ascii="Times New Roman" w:hAnsi="Times New Roman" w:cs="Times New Roman"/>
        </w:rPr>
        <w:t>Large selection of modifiable options for options menu;</w:t>
      </w:r>
    </w:p>
    <w:p w:rsidR="00422CAF" w:rsidRDefault="00422CAF" w:rsidP="00422C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7035">
        <w:rPr>
          <w:rFonts w:ascii="Times New Roman" w:hAnsi="Times New Roman" w:cs="Times New Roman"/>
        </w:rPr>
        <w:t>Helped to integrate the AI system.</w:t>
      </w:r>
    </w:p>
    <w:p w:rsidR="00642740" w:rsidRDefault="00422CAF">
      <w:bookmarkStart w:id="0" w:name="_GoBack"/>
      <w:bookmarkEnd w:id="0"/>
    </w:p>
    <w:sectPr w:rsidR="00642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97D92"/>
    <w:multiLevelType w:val="hybridMultilevel"/>
    <w:tmpl w:val="31AE6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15A5F"/>
    <w:multiLevelType w:val="hybridMultilevel"/>
    <w:tmpl w:val="3AD2E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FE23E0"/>
    <w:multiLevelType w:val="hybridMultilevel"/>
    <w:tmpl w:val="2822E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CAF"/>
    <w:rsid w:val="00422CAF"/>
    <w:rsid w:val="006E0F6C"/>
    <w:rsid w:val="00EA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C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C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C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22C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422CAF"/>
    <w:pPr>
      <w:ind w:left="720"/>
      <w:contextualSpacing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C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C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C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22C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422CAF"/>
    <w:pPr>
      <w:ind w:left="720"/>
      <w:contextualSpacing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F4803D11.dotm</Template>
  <TotalTime>1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East Anglia</Company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Linstead (CMP)</dc:creator>
  <cp:lastModifiedBy>Thomas Linstead (CMP)</cp:lastModifiedBy>
  <cp:revision>1</cp:revision>
  <cp:lastPrinted>2014-05-01T09:06:00Z</cp:lastPrinted>
  <dcterms:created xsi:type="dcterms:W3CDTF">2014-05-01T09:06:00Z</dcterms:created>
  <dcterms:modified xsi:type="dcterms:W3CDTF">2014-05-01T09:07:00Z</dcterms:modified>
</cp:coreProperties>
</file>